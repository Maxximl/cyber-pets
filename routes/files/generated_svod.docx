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9A5EC" w14:textId="7115898F" w:rsidR="00327931" w:rsidRPr="00BF138A" w:rsidRDefault="006607BF" w:rsidP="006607BF">
      <w:pPr>
        <w:pStyle w:val="affa"/>
        <w:keepNext/>
        <w:keepLines/>
        <w:ind w:firstLine="0"/>
        <w:jc w:val="right"/>
        <w:rPr>
          <w:b/>
        </w:rPr>
      </w:pPr>
      <w:r w:rsidRPr="00BF138A">
        <w:rPr>
          <w:b/>
        </w:rPr>
        <w:t xml:space="preserve">Приложение </w:t>
      </w:r>
      <w:r w:rsidR="00F62D21" w:rsidRPr="00BF138A">
        <w:rPr>
          <w:b/>
        </w:rPr>
        <w:t>4</w:t>
      </w:r>
    </w:p>
    <w:p w14:paraId="02020016" w14:textId="77777777" w:rsidR="006607BF" w:rsidRPr="0029219D" w:rsidRDefault="006607BF" w:rsidP="006607BF">
      <w:pPr>
        <w:tabs>
          <w:tab w:val="left" w:pos="709"/>
        </w:tabs>
        <w:spacing w:before="1"/>
        <w:ind w:right="6"/>
        <w:contextualSpacing/>
        <w:jc w:val="center"/>
        <w:rPr>
          <w:b/>
          <w:sz w:val="28"/>
        </w:rPr>
      </w:pPr>
      <w:r>
        <w:rPr>
          <w:b/>
          <w:sz w:val="28"/>
        </w:rPr>
        <w:t>РЕЕСТР ЖИВОТНЫХ</w:t>
      </w:r>
    </w:p>
    <w:p w14:paraId="21C9F97A" w14:textId="77777777" w:rsidR="006607BF" w:rsidRPr="0029219D" w:rsidRDefault="006607BF" w:rsidP="00846A62">
      <w:pPr>
        <w:tabs>
          <w:tab w:val="left" w:pos="709"/>
        </w:tabs>
        <w:spacing w:before="1"/>
        <w:ind w:right="6" w:firstLine="0"/>
        <w:contextualSpacing/>
        <w:rPr>
          <w:sz w:val="28"/>
        </w:rPr>
      </w:pPr>
    </w:p>
    <w:p w14:paraId="5C747A9D" w14:textId="5CA4F68E" w:rsidR="006607BF" w:rsidRPr="00846A62" w:rsidRDefault="006607BF" w:rsidP="00846A62">
      <w:pPr>
        <w:tabs>
          <w:tab w:val="left" w:pos="709"/>
        </w:tabs>
        <w:spacing w:before="1"/>
        <w:ind w:right="6" w:firstLine="0"/>
        <w:contextualSpacing/>
        <w:jc w:val="left"/>
        <w:rPr>
          <w:szCs w:val="28"/>
        </w:rPr>
      </w:pPr>
      <w:r w:rsidRPr="00846A62">
        <w:rPr>
          <w:szCs w:val="28"/>
        </w:rPr>
        <w:t>г. Москва                                                                  «_</w:t>
      </w:r>
      <w:r w:rsidR="00A37AE9" w:rsidRPr="002D23A4">
        <w:rPr>
          <w:szCs w:val="28"/>
          <w:u w:val="single"/>
        </w:rPr>
        <w:t xml:space="preserve">1</w:t>
      </w:r>
      <w:r w:rsidRPr="00846A62">
        <w:rPr>
          <w:szCs w:val="28"/>
        </w:rPr>
        <w:t xml:space="preserve">__»__</w:t>
      </w:r>
      <w:r w:rsidR="00A37AE9" w:rsidRPr="002D23A4">
        <w:rPr>
          <w:szCs w:val="28"/>
          <w:u w:val="single"/>
        </w:rPr>
        <w:t xml:space="preserve">11</w:t>
      </w:r>
      <w:r w:rsidRPr="00846A62">
        <w:rPr>
          <w:szCs w:val="28"/>
        </w:rPr>
        <w:t xml:space="preserve">___</w:t>
      </w:r>
      <w:r w:rsidR="00A37AE9" w:rsidRPr="002D23A4">
        <w:rPr>
          <w:szCs w:val="28"/>
          <w:u w:val="single"/>
        </w:rPr>
        <w:t xml:space="preserve">2020</w:t>
      </w:r>
      <w:r w:rsidRPr="00846A62">
        <w:rPr>
          <w:szCs w:val="28"/>
        </w:rPr>
        <w:t>__ год</w:t>
      </w:r>
    </w:p>
    <w:p w14:paraId="7B90B9D7" w14:textId="79BB7289" w:rsidR="006607BF" w:rsidRPr="00846A62" w:rsidRDefault="006607BF" w:rsidP="00846A62">
      <w:pPr>
        <w:tabs>
          <w:tab w:val="left" w:pos="709"/>
        </w:tabs>
        <w:spacing w:before="1"/>
        <w:ind w:right="6" w:firstLine="0"/>
        <w:contextualSpacing/>
        <w:jc w:val="left"/>
        <w:rPr>
          <w:szCs w:val="28"/>
        </w:rPr>
      </w:pPr>
      <w:r w:rsidRPr="00846A62">
        <w:rPr>
          <w:szCs w:val="28"/>
        </w:rPr>
        <w:t>Приют для животных по адресу: ______________</w:t>
      </w:r>
      <w:r w:rsidR="000C3B6A" w:rsidRPr="000C3B6A">
        <w:rPr>
          <w:szCs w:val="28"/>
          <w:u w:val="single"/>
        </w:rPr>
        <w:t xml:space="preserve">г.Москва, ул.2-я Вольская, вл.17 стр.3</w:t>
      </w:r>
      <w:r w:rsidRPr="00846A62">
        <w:rPr>
          <w:szCs w:val="28"/>
        </w:rPr>
        <w:t>__________________________</w:t>
      </w:r>
    </w:p>
    <w:p w14:paraId="7A366104" w14:textId="14515101" w:rsidR="006607BF" w:rsidRPr="00846A62" w:rsidRDefault="006607BF" w:rsidP="00846A62">
      <w:pPr>
        <w:tabs>
          <w:tab w:val="left" w:pos="709"/>
        </w:tabs>
        <w:spacing w:before="1"/>
        <w:ind w:right="6" w:firstLine="0"/>
        <w:contextualSpacing/>
        <w:jc w:val="left"/>
        <w:rPr>
          <w:szCs w:val="28"/>
        </w:rPr>
      </w:pPr>
      <w:r w:rsidRPr="00846A62">
        <w:rPr>
          <w:szCs w:val="28"/>
        </w:rPr>
        <w:t>Эксплуатирующая организация:____________</w:t>
      </w:r>
      <w:bookmarkStart w:id="0" w:name="_GoBack"/>
      <w:r w:rsidR="00CB245F" w:rsidRPr="00CB245F">
        <w:rPr>
          <w:szCs w:val="28"/>
          <w:u w:val="single"/>
          <w:lang w:val="en-US"/>
        </w:rPr>
        <w:t xml:space="preserve"/>
      </w:r>
      <w:bookmarkEnd w:id="0"/>
      <w:r w:rsidRPr="00846A62">
        <w:rPr>
          <w:szCs w:val="28"/>
        </w:rPr>
        <w:t>_____________________________</w:t>
      </w:r>
    </w:p>
    <w:p w14:paraId="1334D6A9" w14:textId="77777777" w:rsidR="006607BF" w:rsidRDefault="006607BF" w:rsidP="006607BF"/>
    <w:tbl>
      <w:tblPr>
        <w:tblStyle w:val="afffffffff7"/>
        <w:tblW w:w="14975" w:type="dxa"/>
        <w:tblLook w:val="04A0" w:firstRow="1" w:lastRow="0" w:firstColumn="1" w:lastColumn="0" w:noHBand="0" w:noVBand="1"/>
      </w:tblPr>
      <w:tblGrid>
        <w:gridCol w:w="1668"/>
        <w:gridCol w:w="1691"/>
        <w:gridCol w:w="2102"/>
        <w:gridCol w:w="2444"/>
        <w:gridCol w:w="2007"/>
        <w:gridCol w:w="3096"/>
        <w:gridCol w:w="1967"/>
      </w:tblGrid>
      <w:tr w:rsidR="006607BF" w:rsidRPr="00F3134D" w14:paraId="1F699B18" w14:textId="77777777" w:rsidTr="007C34F9">
        <w:trPr>
          <w:trHeight w:val="1027"/>
        </w:trPr>
        <w:tc>
          <w:tcPr>
            <w:tcW w:w="1668" w:type="dxa"/>
            <w:vAlign w:val="center"/>
          </w:tcPr>
          <w:p w14:paraId="6D1BBCC7" w14:textId="77777777" w:rsidR="006607BF" w:rsidRPr="00F3134D" w:rsidRDefault="006607BF" w:rsidP="00846A62">
            <w:pPr>
              <w:ind w:firstLine="0"/>
              <w:jc w:val="center"/>
            </w:pPr>
            <w:r w:rsidRPr="00F3134D">
              <w:t xml:space="preserve">№ </w:t>
            </w:r>
            <w:proofErr w:type="gramStart"/>
            <w:r w:rsidRPr="00F3134D">
              <w:t>п</w:t>
            </w:r>
            <w:proofErr w:type="gramEnd"/>
            <w:r w:rsidRPr="00F3134D">
              <w:t>/п</w:t>
            </w:r>
          </w:p>
        </w:tc>
        <w:tc>
          <w:tcPr>
            <w:tcW w:w="1691" w:type="dxa"/>
            <w:vAlign w:val="center"/>
          </w:tcPr>
          <w:p w14:paraId="5C25FEA6" w14:textId="77777777" w:rsidR="006607BF" w:rsidRPr="00F3134D" w:rsidRDefault="006607BF" w:rsidP="00846A62">
            <w:pPr>
              <w:ind w:firstLine="0"/>
              <w:jc w:val="center"/>
              <w:rPr>
                <w:highlight w:val="yellow"/>
              </w:rPr>
            </w:pPr>
            <w:r w:rsidRPr="00846A62">
              <w:t>Карточка учета животного №</w:t>
            </w:r>
          </w:p>
        </w:tc>
        <w:tc>
          <w:tcPr>
            <w:tcW w:w="2102" w:type="dxa"/>
            <w:vAlign w:val="center"/>
          </w:tcPr>
          <w:p w14:paraId="38A716EC" w14:textId="77777777" w:rsidR="006607BF" w:rsidRPr="00F3134D" w:rsidRDefault="006607BF" w:rsidP="00846A62">
            <w:pPr>
              <w:ind w:firstLine="0"/>
              <w:jc w:val="center"/>
            </w:pPr>
            <w:r w:rsidRPr="00F3134D">
              <w:t>Кличка животного</w:t>
            </w:r>
          </w:p>
        </w:tc>
        <w:tc>
          <w:tcPr>
            <w:tcW w:w="2444" w:type="dxa"/>
            <w:vAlign w:val="center"/>
          </w:tcPr>
          <w:p w14:paraId="7D2735CB" w14:textId="77777777" w:rsidR="006607BF" w:rsidRPr="00F3134D" w:rsidRDefault="006607BF" w:rsidP="00846A62">
            <w:pPr>
              <w:ind w:firstLine="0"/>
              <w:jc w:val="center"/>
            </w:pPr>
            <w:r w:rsidRPr="00F3134D">
              <w:t>Вид животного (кошка/собака)</w:t>
            </w:r>
          </w:p>
        </w:tc>
        <w:tc>
          <w:tcPr>
            <w:tcW w:w="2007" w:type="dxa"/>
            <w:vAlign w:val="center"/>
          </w:tcPr>
          <w:p w14:paraId="6447B9AF" w14:textId="77777777" w:rsidR="006607BF" w:rsidRPr="00F3134D" w:rsidRDefault="006607BF" w:rsidP="00846A62">
            <w:pPr>
              <w:ind w:firstLine="0"/>
              <w:jc w:val="center"/>
            </w:pPr>
            <w:r w:rsidRPr="00F3134D">
              <w:t>Пол животного</w:t>
            </w:r>
          </w:p>
        </w:tc>
        <w:tc>
          <w:tcPr>
            <w:tcW w:w="3096" w:type="dxa"/>
            <w:vAlign w:val="center"/>
          </w:tcPr>
          <w:p w14:paraId="2EAB620A" w14:textId="77777777" w:rsidR="006607BF" w:rsidRPr="00F3134D" w:rsidRDefault="006607BF" w:rsidP="00846A62">
            <w:pPr>
              <w:ind w:firstLine="0"/>
              <w:jc w:val="center"/>
            </w:pPr>
            <w:r w:rsidRPr="00F3134D">
              <w:t>Идентификационная метка</w:t>
            </w:r>
          </w:p>
        </w:tc>
        <w:tc>
          <w:tcPr>
            <w:tcW w:w="1967" w:type="dxa"/>
            <w:vAlign w:val="center"/>
          </w:tcPr>
          <w:p w14:paraId="7FDCEFF2" w14:textId="1F1E22F3" w:rsidR="006607BF" w:rsidRDefault="006607BF" w:rsidP="00846A62">
            <w:pPr>
              <w:ind w:firstLine="0"/>
              <w:jc w:val="center"/>
            </w:pPr>
            <w:r w:rsidRPr="00F3134D">
              <w:t>Дата поступления</w:t>
            </w:r>
          </w:p>
          <w:p w14:paraId="59EE20B5" w14:textId="77777777" w:rsidR="006607BF" w:rsidRPr="00F3134D" w:rsidRDefault="006607BF" w:rsidP="00846A62">
            <w:pPr>
              <w:ind w:firstLine="0"/>
              <w:jc w:val="center"/>
            </w:pPr>
            <w:r w:rsidRPr="00F3134D">
              <w:t>в приют</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w:t>
            </w:r>
          </w:p>
        </w:tc>
        <w:tc>
          <w:tcPr>
            <w:tcW w:w="2102" w:type="dxa"/>
          </w:tcPr>
          <w:p w14:paraId="5E9EF452" w14:textId="14490159" w:rsidR="007C34F9" w:rsidRPr="0029219D" w:rsidRDefault="007C34F9" w:rsidP="00674237">
            <w:r>
              <w:t xml:space="preserve">4н</w:t>
            </w:r>
          </w:p>
        </w:tc>
        <w:tc>
          <w:tcPr>
            <w:tcW w:w="2102" w:type="dxa"/>
          </w:tcPr>
          <w:p w14:paraId="5E9EF452" w14:textId="14490159" w:rsidR="007C34F9" w:rsidRPr="0029219D" w:rsidRDefault="007C34F9" w:rsidP="00674237">
            <w:r>
              <w:t xml:space="preserve">чак</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900115001345330</w:t>
            </w:r>
          </w:p>
        </w:tc>
        <w:tc>
          <w:tcPr>
            <w:tcW w:w="2102" w:type="dxa"/>
          </w:tcPr>
          <w:p w14:paraId="5E9EF452" w14:textId="14490159" w:rsidR="007C34F9" w:rsidRPr="0029219D" w:rsidRDefault="007C34F9" w:rsidP="00674237">
            <w:r>
              <w:t xml:space="preserve">29.06.2020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2</w:t>
            </w:r>
          </w:p>
        </w:tc>
        <w:tc>
          <w:tcPr>
            <w:tcW w:w="2102" w:type="dxa"/>
          </w:tcPr>
          <w:p w14:paraId="5E9EF452" w14:textId="14490159" w:rsidR="007C34F9" w:rsidRPr="0029219D" w:rsidRDefault="007C34F9" w:rsidP="00674237">
            <w:r>
              <w:t xml:space="preserve">12н</w:t>
            </w:r>
          </w:p>
        </w:tc>
        <w:tc>
          <w:tcPr>
            <w:tcW w:w="2102" w:type="dxa"/>
          </w:tcPr>
          <w:p w14:paraId="5E9EF452" w14:textId="14490159" w:rsidR="007C34F9" w:rsidRPr="0029219D" w:rsidRDefault="007C34F9" w:rsidP="00674237">
            <w:r>
              <w:t xml:space="preserve">гайка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Женский</w:t>
            </w:r>
          </w:p>
        </w:tc>
        <w:tc>
          <w:tcPr>
            <w:tcW w:w="2102" w:type="dxa"/>
          </w:tcPr>
          <w:p w14:paraId="5E9EF452" w14:textId="14490159" w:rsidR="007C34F9" w:rsidRPr="0029219D" w:rsidRDefault="007C34F9" w:rsidP="00674237">
            <w:r>
              <w:t xml:space="preserve">900115001458023</w:t>
            </w:r>
          </w:p>
        </w:tc>
        <w:tc>
          <w:tcPr>
            <w:tcW w:w="2102" w:type="dxa"/>
          </w:tcPr>
          <w:p w14:paraId="5E9EF452" w14:textId="14490159" w:rsidR="007C34F9" w:rsidRPr="0029219D" w:rsidRDefault="007C34F9" w:rsidP="00674237">
            <w:r>
              <w:t xml:space="preserve">03.08.2020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3</w:t>
            </w:r>
          </w:p>
        </w:tc>
        <w:tc>
          <w:tcPr>
            <w:tcW w:w="2102" w:type="dxa"/>
          </w:tcPr>
          <w:p w14:paraId="5E9EF452" w14:textId="14490159" w:rsidR="007C34F9" w:rsidRPr="0029219D" w:rsidRDefault="007C34F9" w:rsidP="00674237">
            <w:r>
              <w:t xml:space="preserve">14н</w:t>
            </w:r>
          </w:p>
        </w:tc>
        <w:tc>
          <w:tcPr>
            <w:tcW w:w="2102" w:type="dxa"/>
          </w:tcPr>
          <w:p w14:paraId="5E9EF452" w14:textId="14490159" w:rsidR="007C34F9" w:rsidRPr="0029219D" w:rsidRDefault="007C34F9" w:rsidP="00674237">
            <w:r>
              <w:t xml:space="preserve">буч</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900115001340675</w:t>
            </w:r>
          </w:p>
        </w:tc>
        <w:tc>
          <w:tcPr>
            <w:tcW w:w="2102" w:type="dxa"/>
          </w:tcPr>
          <w:p w14:paraId="5E9EF452" w14:textId="14490159" w:rsidR="007C34F9" w:rsidRPr="0029219D" w:rsidRDefault="007C34F9" w:rsidP="00674237">
            <w:r>
              <w:t xml:space="preserve">03.08.2020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4</w:t>
            </w:r>
          </w:p>
        </w:tc>
        <w:tc>
          <w:tcPr>
            <w:tcW w:w="2102" w:type="dxa"/>
          </w:tcPr>
          <w:p w14:paraId="5E9EF452" w14:textId="14490159" w:rsidR="007C34F9" w:rsidRPr="0029219D" w:rsidRDefault="007C34F9" w:rsidP="00674237">
            <w:r>
              <w:t xml:space="preserve">16н</w:t>
            </w:r>
          </w:p>
        </w:tc>
        <w:tc>
          <w:tcPr>
            <w:tcW w:w="2102" w:type="dxa"/>
          </w:tcPr>
          <w:p w14:paraId="5E9EF452" w14:textId="14490159" w:rsidR="007C34F9" w:rsidRPr="0029219D" w:rsidRDefault="007C34F9" w:rsidP="00674237">
            <w:r>
              <w:t xml:space="preserve">лика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Женский</w:t>
            </w:r>
          </w:p>
        </w:tc>
        <w:tc>
          <w:tcPr>
            <w:tcW w:w="2102" w:type="dxa"/>
          </w:tcPr>
          <w:p w14:paraId="5E9EF452" w14:textId="14490159" w:rsidR="007C34F9" w:rsidRPr="0029219D" w:rsidRDefault="007C34F9" w:rsidP="00674237">
            <w:r>
              <w:t xml:space="preserve">900115001458040</w:t>
            </w:r>
          </w:p>
        </w:tc>
        <w:tc>
          <w:tcPr>
            <w:tcW w:w="2102" w:type="dxa"/>
          </w:tcPr>
          <w:p w14:paraId="5E9EF452" w14:textId="14490159" w:rsidR="007C34F9" w:rsidRPr="0029219D" w:rsidRDefault="007C34F9" w:rsidP="00674237">
            <w:r>
              <w:t xml:space="preserve">03.08.2020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5</w:t>
            </w:r>
          </w:p>
        </w:tc>
        <w:tc>
          <w:tcPr>
            <w:tcW w:w="2102" w:type="dxa"/>
          </w:tcPr>
          <w:p w14:paraId="5E9EF452" w14:textId="14490159" w:rsidR="007C34F9" w:rsidRPr="0029219D" w:rsidRDefault="007C34F9" w:rsidP="00674237">
            <w:r>
              <w:t xml:space="preserve">80н</w:t>
            </w:r>
          </w:p>
        </w:tc>
        <w:tc>
          <w:tcPr>
            <w:tcW w:w="2102" w:type="dxa"/>
          </w:tcPr>
          <w:p w14:paraId="5E9EF452" w14:textId="14490159" w:rsidR="007C34F9" w:rsidRPr="0029219D" w:rsidRDefault="007C34F9" w:rsidP="00674237">
            <w:r>
              <w:t xml:space="preserve">тайк</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900115001345313</w:t>
            </w:r>
          </w:p>
        </w:tc>
        <w:tc>
          <w:tcPr>
            <w:tcW w:w="2102" w:type="dxa"/>
          </w:tcPr>
          <w:p w14:paraId="5E9EF452" w14:textId="14490159" w:rsidR="007C34F9" w:rsidRPr="0029219D" w:rsidRDefault="007C34F9" w:rsidP="00674237">
            <w:r>
              <w:t xml:space="preserve">08.06.2020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6</w:t>
            </w:r>
          </w:p>
        </w:tc>
        <w:tc>
          <w:tcPr>
            <w:tcW w:w="2102" w:type="dxa"/>
          </w:tcPr>
          <w:p w14:paraId="5E9EF452" w14:textId="14490159" w:rsidR="007C34F9" w:rsidRPr="0029219D" w:rsidRDefault="007C34F9" w:rsidP="00674237">
            <w:r>
              <w:t xml:space="preserve">38н</w:t>
            </w:r>
          </w:p>
        </w:tc>
        <w:tc>
          <w:tcPr>
            <w:tcW w:w="2102" w:type="dxa"/>
          </w:tcPr>
          <w:p w14:paraId="5E9EF452" w14:textId="14490159" w:rsidR="007C34F9" w:rsidRPr="0029219D" w:rsidRDefault="007C34F9" w:rsidP="00674237">
            <w:r>
              <w:t xml:space="preserve">герда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Женский</w:t>
            </w:r>
          </w:p>
        </w:tc>
        <w:tc>
          <w:tcPr>
            <w:tcW w:w="2102" w:type="dxa"/>
          </w:tcPr>
          <w:p w14:paraId="5E9EF452" w14:textId="14490159" w:rsidR="007C34F9" w:rsidRPr="0029219D" w:rsidRDefault="007C34F9" w:rsidP="00674237">
            <w:r>
              <w:t xml:space="preserve">900115002082363</w:t>
            </w:r>
          </w:p>
        </w:tc>
        <w:tc>
          <w:tcPr>
            <w:tcW w:w="2102" w:type="dxa"/>
          </w:tcPr>
          <w:p w14:paraId="5E9EF452" w14:textId="14490159" w:rsidR="007C34F9" w:rsidRPr="0029219D" w:rsidRDefault="007C34F9" w:rsidP="00674237">
            <w:r>
              <w:t xml:space="preserve">21.09.2020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7</w:t>
            </w:r>
          </w:p>
        </w:tc>
        <w:tc>
          <w:tcPr>
            <w:tcW w:w="2102" w:type="dxa"/>
          </w:tcPr>
          <w:p w14:paraId="5E9EF452" w14:textId="14490159" w:rsidR="007C34F9" w:rsidRPr="0029219D" w:rsidRDefault="007C34F9" w:rsidP="00674237">
            <w:r>
              <w:t xml:space="preserve">39н</w:t>
            </w:r>
          </w:p>
        </w:tc>
        <w:tc>
          <w:tcPr>
            <w:tcW w:w="2102" w:type="dxa"/>
          </w:tcPr>
          <w:p w14:paraId="5E9EF452" w14:textId="14490159" w:rsidR="007C34F9" w:rsidRPr="0029219D" w:rsidRDefault="007C34F9" w:rsidP="00674237">
            <w:r>
              <w:t xml:space="preserve">кай</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900115001458319</w:t>
            </w:r>
          </w:p>
        </w:tc>
        <w:tc>
          <w:tcPr>
            <w:tcW w:w="2102" w:type="dxa"/>
          </w:tcPr>
          <w:p w14:paraId="5E9EF452" w14:textId="14490159" w:rsidR="007C34F9" w:rsidRPr="0029219D" w:rsidRDefault="007C34F9" w:rsidP="00674237">
            <w:r>
              <w:t xml:space="preserve">21.09.2020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8</w:t>
            </w:r>
          </w:p>
        </w:tc>
        <w:tc>
          <w:tcPr>
            <w:tcW w:w="2102" w:type="dxa"/>
          </w:tcPr>
          <w:p w14:paraId="5E9EF452" w14:textId="14490159" w:rsidR="007C34F9" w:rsidRPr="0029219D" w:rsidRDefault="007C34F9" w:rsidP="00674237">
            <w:r>
              <w:t xml:space="preserve">40н</w:t>
            </w:r>
          </w:p>
        </w:tc>
        <w:tc>
          <w:tcPr>
            <w:tcW w:w="2102" w:type="dxa"/>
          </w:tcPr>
          <w:p w14:paraId="5E9EF452" w14:textId="14490159" w:rsidR="007C34F9" w:rsidRPr="0029219D" w:rsidRDefault="007C34F9" w:rsidP="00674237">
            <w:r>
              <w:t xml:space="preserve">сметана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Женский</w:t>
            </w:r>
          </w:p>
        </w:tc>
        <w:tc>
          <w:tcPr>
            <w:tcW w:w="2102" w:type="dxa"/>
          </w:tcPr>
          <w:p w14:paraId="5E9EF452" w14:textId="14490159" w:rsidR="007C34F9" w:rsidRPr="0029219D" w:rsidRDefault="007C34F9" w:rsidP="00674237">
            <w:r>
              <w:t xml:space="preserve">900115001458389</w:t>
            </w:r>
          </w:p>
        </w:tc>
        <w:tc>
          <w:tcPr>
            <w:tcW w:w="2102" w:type="dxa"/>
          </w:tcPr>
          <w:p w14:paraId="5E9EF452" w14:textId="14490159" w:rsidR="007C34F9" w:rsidRPr="0029219D" w:rsidRDefault="007C34F9" w:rsidP="00674237">
            <w:r>
              <w:t xml:space="preserve">21.09.2020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9</w:t>
            </w:r>
          </w:p>
        </w:tc>
        <w:tc>
          <w:tcPr>
            <w:tcW w:w="2102" w:type="dxa"/>
          </w:tcPr>
          <w:p w14:paraId="5E9EF452" w14:textId="14490159" w:rsidR="007C34F9" w:rsidRPr="0029219D" w:rsidRDefault="007C34F9" w:rsidP="00674237">
            <w:r>
              <w:t xml:space="preserve">41н</w:t>
            </w:r>
          </w:p>
        </w:tc>
        <w:tc>
          <w:tcPr>
            <w:tcW w:w="2102" w:type="dxa"/>
          </w:tcPr>
          <w:p w14:paraId="5E9EF452" w14:textId="14490159" w:rsidR="007C34F9" w:rsidRPr="0029219D" w:rsidRDefault="007C34F9" w:rsidP="00674237">
            <w:r>
              <w:t xml:space="preserve">фунтик</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900115001458391</w:t>
            </w:r>
          </w:p>
        </w:tc>
        <w:tc>
          <w:tcPr>
            <w:tcW w:w="2102" w:type="dxa"/>
          </w:tcPr>
          <w:p w14:paraId="5E9EF452" w14:textId="14490159" w:rsidR="007C34F9" w:rsidRPr="0029219D" w:rsidRDefault="007C34F9" w:rsidP="00674237">
            <w:r>
              <w:t xml:space="preserve">21.09.2020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10</w:t>
            </w:r>
          </w:p>
        </w:tc>
        <w:tc>
          <w:tcPr>
            <w:tcW w:w="2102" w:type="dxa"/>
          </w:tcPr>
          <w:p w14:paraId="5E9EF452" w14:textId="14490159" w:rsidR="007C34F9" w:rsidRPr="0029219D" w:rsidRDefault="007C34F9" w:rsidP="00674237">
            <w:r>
              <w:t xml:space="preserve">42н</w:t>
            </w:r>
          </w:p>
        </w:tc>
        <w:tc>
          <w:tcPr>
            <w:tcW w:w="2102" w:type="dxa"/>
          </w:tcPr>
          <w:p w14:paraId="5E9EF452" w14:textId="14490159" w:rsidR="007C34F9" w:rsidRPr="0029219D" w:rsidRDefault="007C34F9" w:rsidP="00674237">
            <w:r>
              <w:t xml:space="preserve">бобик</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643090000376955</w:t>
            </w:r>
          </w:p>
        </w:tc>
        <w:tc>
          <w:tcPr>
            <w:tcW w:w="2102" w:type="dxa"/>
          </w:tcPr>
          <w:p w14:paraId="5E9EF452" w14:textId="14490159" w:rsidR="007C34F9" w:rsidRPr="0029219D" w:rsidRDefault="007C34F9" w:rsidP="00674237">
            <w:r>
              <w:t xml:space="preserve">21.09.2020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11</w:t>
            </w:r>
          </w:p>
        </w:tc>
        <w:tc>
          <w:tcPr>
            <w:tcW w:w="2102" w:type="dxa"/>
          </w:tcPr>
          <w:p w14:paraId="5E9EF452" w14:textId="14490159" w:rsidR="007C34F9" w:rsidRPr="0029219D" w:rsidRDefault="007C34F9" w:rsidP="00674237">
            <w:r>
              <w:t xml:space="preserve">5н</w:t>
            </w:r>
          </w:p>
        </w:tc>
        <w:tc>
          <w:tcPr>
            <w:tcW w:w="2102" w:type="dxa"/>
          </w:tcPr>
          <w:p w14:paraId="5E9EF452" w14:textId="14490159" w:rsidR="007C34F9" w:rsidRPr="0029219D" w:rsidRDefault="007C34F9" w:rsidP="00674237">
            <w:r>
              <w:t xml:space="preserve">мурка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Женский</w:t>
            </w:r>
          </w:p>
        </w:tc>
        <w:tc>
          <w:tcPr>
            <w:tcW w:w="2102" w:type="dxa"/>
          </w:tcPr>
          <w:p w14:paraId="5E9EF452" w14:textId="14490159" w:rsidR="007C34F9" w:rsidRPr="0029219D" w:rsidRDefault="007C34F9" w:rsidP="00674237">
            <w:r>
              <w:t xml:space="preserve">900115001458186</w:t>
            </w:r>
          </w:p>
        </w:tc>
        <w:tc>
          <w:tcPr>
            <w:tcW w:w="2102" w:type="dxa"/>
          </w:tcPr>
          <w:p w14:paraId="5E9EF452" w14:textId="14490159" w:rsidR="007C34F9" w:rsidRPr="0029219D" w:rsidRDefault="007C34F9" w:rsidP="00674237">
            <w:r>
              <w:t xml:space="preserve">01.09.2020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12</w:t>
            </w:r>
          </w:p>
        </w:tc>
        <w:tc>
          <w:tcPr>
            <w:tcW w:w="2102" w:type="dxa"/>
          </w:tcPr>
          <w:p w14:paraId="5E9EF452" w14:textId="14490159" w:rsidR="007C34F9" w:rsidRPr="0029219D" w:rsidRDefault="007C34F9" w:rsidP="00674237">
            <w:r>
              <w:t xml:space="preserve">6н</w:t>
            </w:r>
          </w:p>
        </w:tc>
        <w:tc>
          <w:tcPr>
            <w:tcW w:w="2102" w:type="dxa"/>
          </w:tcPr>
          <w:p w14:paraId="5E9EF452" w14:textId="14490159" w:rsidR="007C34F9" w:rsidRPr="0029219D" w:rsidRDefault="007C34F9" w:rsidP="00674237">
            <w:r>
              <w:t xml:space="preserve">барсик</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900115001458175</w:t>
            </w:r>
          </w:p>
        </w:tc>
        <w:tc>
          <w:tcPr>
            <w:tcW w:w="2102" w:type="dxa"/>
          </w:tcPr>
          <w:p w14:paraId="5E9EF452" w14:textId="14490159" w:rsidR="007C34F9" w:rsidRPr="0029219D" w:rsidRDefault="007C34F9" w:rsidP="00674237">
            <w:r>
              <w:t xml:space="preserve">01.09.2020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13</w:t>
            </w:r>
          </w:p>
        </w:tc>
        <w:tc>
          <w:tcPr>
            <w:tcW w:w="2102" w:type="dxa"/>
          </w:tcPr>
          <w:p w14:paraId="5E9EF452" w14:textId="14490159" w:rsidR="007C34F9" w:rsidRPr="0029219D" w:rsidRDefault="007C34F9" w:rsidP="00674237">
            <w:r>
              <w:t xml:space="preserve">10н</w:t>
            </w:r>
          </w:p>
        </w:tc>
        <w:tc>
          <w:tcPr>
            <w:tcW w:w="2102" w:type="dxa"/>
          </w:tcPr>
          <w:p w14:paraId="5E9EF452" w14:textId="14490159" w:rsidR="007C34F9" w:rsidRPr="0029219D" w:rsidRDefault="007C34F9" w:rsidP="00674237">
            <w:r>
              <w:t xml:space="preserve">муха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Женский</w:t>
            </w:r>
          </w:p>
        </w:tc>
        <w:tc>
          <w:tcPr>
            <w:tcW w:w="2102" w:type="dxa"/>
          </w:tcPr>
          <w:p w14:paraId="5E9EF452" w14:textId="14490159" w:rsidR="007C34F9" w:rsidRPr="0029219D" w:rsidRDefault="007C34F9" w:rsidP="00674237">
            <w:r>
              <w:t xml:space="preserve">900115001458177</w:t>
            </w:r>
          </w:p>
        </w:tc>
        <w:tc>
          <w:tcPr>
            <w:tcW w:w="2102" w:type="dxa"/>
          </w:tcPr>
          <w:p w14:paraId="5E9EF452" w14:textId="14490159" w:rsidR="007C34F9" w:rsidRPr="0029219D" w:rsidRDefault="007C34F9" w:rsidP="00674237">
            <w:r>
              <w:t xml:space="preserve">01.09.2020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14</w:t>
            </w:r>
          </w:p>
        </w:tc>
        <w:tc>
          <w:tcPr>
            <w:tcW w:w="2102" w:type="dxa"/>
          </w:tcPr>
          <w:p w14:paraId="5E9EF452" w14:textId="14490159" w:rsidR="007C34F9" w:rsidRPr="0029219D" w:rsidRDefault="007C34F9" w:rsidP="00674237">
            <w:r>
              <w:t xml:space="preserve">9н</w:t>
            </w:r>
          </w:p>
        </w:tc>
        <w:tc>
          <w:tcPr>
            <w:tcW w:w="2102" w:type="dxa"/>
          </w:tcPr>
          <w:p w14:paraId="5E9EF452" w14:textId="14490159" w:rsidR="007C34F9" w:rsidRPr="0029219D" w:rsidRDefault="007C34F9" w:rsidP="00674237">
            <w:r>
              <w:t xml:space="preserve">умка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Женский</w:t>
            </w:r>
          </w:p>
        </w:tc>
        <w:tc>
          <w:tcPr>
            <w:tcW w:w="2102" w:type="dxa"/>
          </w:tcPr>
          <w:p w14:paraId="5E9EF452" w14:textId="14490159" w:rsidR="007C34F9" w:rsidRPr="0029219D" w:rsidRDefault="007C34F9" w:rsidP="00674237">
            <w:r>
              <w:t xml:space="preserve">900115001458174</w:t>
            </w:r>
          </w:p>
        </w:tc>
        <w:tc>
          <w:tcPr>
            <w:tcW w:w="2102" w:type="dxa"/>
          </w:tcPr>
          <w:p w14:paraId="5E9EF452" w14:textId="14490159" w:rsidR="007C34F9" w:rsidRPr="0029219D" w:rsidRDefault="007C34F9" w:rsidP="00674237">
            <w:r>
              <w:t xml:space="preserve">01.09.2020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15</w:t>
            </w:r>
          </w:p>
        </w:tc>
        <w:tc>
          <w:tcPr>
            <w:tcW w:w="2102" w:type="dxa"/>
          </w:tcPr>
          <w:p w14:paraId="5E9EF452" w14:textId="14490159" w:rsidR="007C34F9" w:rsidRPr="0029219D" w:rsidRDefault="007C34F9" w:rsidP="00674237">
            <w:r>
              <w:t xml:space="preserve">8н</w:t>
            </w:r>
          </w:p>
        </w:tc>
        <w:tc>
          <w:tcPr>
            <w:tcW w:w="2102" w:type="dxa"/>
          </w:tcPr>
          <w:p w14:paraId="5E9EF452" w14:textId="14490159" w:rsidR="007C34F9" w:rsidRPr="0029219D" w:rsidRDefault="007C34F9" w:rsidP="00674237">
            <w:r>
              <w:t xml:space="preserve">жужа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Женский</w:t>
            </w:r>
          </w:p>
        </w:tc>
        <w:tc>
          <w:tcPr>
            <w:tcW w:w="2102" w:type="dxa"/>
          </w:tcPr>
          <w:p w14:paraId="5E9EF452" w14:textId="14490159" w:rsidR="007C34F9" w:rsidRPr="0029219D" w:rsidRDefault="007C34F9" w:rsidP="00674237">
            <w:r>
              <w:t xml:space="preserve">900115001458176</w:t>
            </w:r>
          </w:p>
        </w:tc>
        <w:tc>
          <w:tcPr>
            <w:tcW w:w="2102" w:type="dxa"/>
          </w:tcPr>
          <w:p w14:paraId="5E9EF452" w14:textId="14490159" w:rsidR="007C34F9" w:rsidRPr="0029219D" w:rsidRDefault="007C34F9" w:rsidP="00674237">
            <w:r>
              <w:t xml:space="preserve">01.09.2020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16</w:t>
            </w:r>
          </w:p>
        </w:tc>
        <w:tc>
          <w:tcPr>
            <w:tcW w:w="2102" w:type="dxa"/>
          </w:tcPr>
          <w:p w14:paraId="5E9EF452" w14:textId="14490159" w:rsidR="007C34F9" w:rsidRPr="0029219D" w:rsidRDefault="007C34F9" w:rsidP="00674237">
            <w:r>
              <w:t xml:space="preserve">7н</w:t>
            </w:r>
          </w:p>
        </w:tc>
        <w:tc>
          <w:tcPr>
            <w:tcW w:w="2102" w:type="dxa"/>
          </w:tcPr>
          <w:p w14:paraId="5E9EF452" w14:textId="14490159" w:rsidR="007C34F9" w:rsidRPr="0029219D" w:rsidRDefault="007C34F9" w:rsidP="00674237">
            <w:r>
              <w:t xml:space="preserve">мурзик</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900115001458196</w:t>
            </w:r>
          </w:p>
        </w:tc>
        <w:tc>
          <w:tcPr>
            <w:tcW w:w="2102" w:type="dxa"/>
          </w:tcPr>
          <w:p w14:paraId="5E9EF452" w14:textId="14490159" w:rsidR="007C34F9" w:rsidRPr="0029219D" w:rsidRDefault="007C34F9" w:rsidP="00674237">
            <w:r>
              <w:t xml:space="preserve">01.09.2020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17</w:t>
            </w:r>
          </w:p>
        </w:tc>
        <w:tc>
          <w:tcPr>
            <w:tcW w:w="2102" w:type="dxa"/>
          </w:tcPr>
          <w:p w14:paraId="5E9EF452" w14:textId="14490159" w:rsidR="007C34F9" w:rsidRPr="0029219D" w:rsidRDefault="007C34F9" w:rsidP="00674237">
            <w:r>
              <w:t xml:space="preserve">4нк</w:t>
            </w:r>
          </w:p>
        </w:tc>
        <w:tc>
          <w:tcPr>
            <w:tcW w:w="2102" w:type="dxa"/>
          </w:tcPr>
          <w:p w14:paraId="5E9EF452" w14:textId="14490159" w:rsidR="007C34F9" w:rsidRPr="0029219D" w:rsidRDefault="007C34F9" w:rsidP="00674237">
            <w:r>
              <w:t xml:space="preserve">васька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900115001458178</w:t>
            </w:r>
          </w:p>
        </w:tc>
        <w:tc>
          <w:tcPr>
            <w:tcW w:w="2102" w:type="dxa"/>
          </w:tcPr>
          <w:p w14:paraId="5E9EF452" w14:textId="14490159" w:rsidR="007C34F9" w:rsidRPr="0029219D" w:rsidRDefault="007C34F9" w:rsidP="00674237">
            <w:r>
              <w:t xml:space="preserve">01.09.2020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18</w:t>
            </w:r>
          </w:p>
        </w:tc>
        <w:tc>
          <w:tcPr>
            <w:tcW w:w="2102" w:type="dxa"/>
          </w:tcPr>
          <w:p w14:paraId="5E9EF452" w14:textId="14490159" w:rsidR="007C34F9" w:rsidRPr="0029219D" w:rsidRDefault="007C34F9" w:rsidP="00674237">
            <w:r>
              <w:t xml:space="preserve">3н</w:t>
            </w:r>
          </w:p>
        </w:tc>
        <w:tc>
          <w:tcPr>
            <w:tcW w:w="2102" w:type="dxa"/>
          </w:tcPr>
          <w:p w14:paraId="5E9EF452" w14:textId="14490159" w:rsidR="007C34F9" w:rsidRPr="0029219D" w:rsidRDefault="007C34F9" w:rsidP="00674237">
            <w:r>
              <w:t xml:space="preserve">атиша</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Женский</w:t>
            </w:r>
          </w:p>
        </w:tc>
        <w:tc>
          <w:tcPr>
            <w:tcW w:w="2102" w:type="dxa"/>
          </w:tcPr>
          <w:p w14:paraId="5E9EF452" w14:textId="14490159" w:rsidR="007C34F9" w:rsidRPr="0029219D" w:rsidRDefault="007C34F9" w:rsidP="00674237">
            <w:r>
              <w:t xml:space="preserve">643090000342170</w:t>
            </w:r>
          </w:p>
        </w:tc>
        <w:tc>
          <w:tcPr>
            <w:tcW w:w="2102" w:type="dxa"/>
          </w:tcPr>
          <w:p w14:paraId="5E9EF452" w14:textId="14490159" w:rsidR="007C34F9" w:rsidRPr="0029219D" w:rsidRDefault="007C34F9" w:rsidP="00674237">
            <w:r>
              <w:t xml:space="preserve">01.09.2020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19</w:t>
            </w:r>
          </w:p>
        </w:tc>
        <w:tc>
          <w:tcPr>
            <w:tcW w:w="2102" w:type="dxa"/>
          </w:tcPr>
          <w:p w14:paraId="5E9EF452" w14:textId="14490159" w:rsidR="007C34F9" w:rsidRPr="0029219D" w:rsidRDefault="007C34F9" w:rsidP="00674237">
            <w:r>
              <w:t xml:space="preserve">1н</w:t>
            </w:r>
          </w:p>
        </w:tc>
        <w:tc>
          <w:tcPr>
            <w:tcW w:w="2102" w:type="dxa"/>
          </w:tcPr>
          <w:p w14:paraId="5E9EF452" w14:textId="14490159" w:rsidR="007C34F9" w:rsidRPr="0029219D" w:rsidRDefault="007C34F9" w:rsidP="00674237">
            <w:r>
              <w:t xml:space="preserve">аватар</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900115001458195</w:t>
            </w:r>
          </w:p>
        </w:tc>
        <w:tc>
          <w:tcPr>
            <w:tcW w:w="2102" w:type="dxa"/>
          </w:tcPr>
          <w:p w14:paraId="5E9EF452" w14:textId="14490159" w:rsidR="007C34F9" w:rsidRPr="0029219D" w:rsidRDefault="007C34F9" w:rsidP="00674237">
            <w:r>
              <w:t xml:space="preserve">01.09.2020</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20</w:t>
            </w:r>
          </w:p>
        </w:tc>
        <w:tc>
          <w:tcPr>
            <w:tcW w:w="2102" w:type="dxa"/>
          </w:tcPr>
          <w:p w14:paraId="5E9EF452" w14:textId="14490159" w:rsidR="007C34F9" w:rsidRPr="0029219D" w:rsidRDefault="007C34F9" w:rsidP="00674237">
            <w:r>
              <w:t xml:space="preserve">2н</w:t>
            </w:r>
          </w:p>
        </w:tc>
        <w:tc>
          <w:tcPr>
            <w:tcW w:w="2102" w:type="dxa"/>
          </w:tcPr>
          <w:p w14:paraId="5E9EF452" w14:textId="14490159" w:rsidR="007C34F9" w:rsidRPr="0029219D" w:rsidRDefault="007C34F9" w:rsidP="00674237">
            <w:r>
              <w:t xml:space="preserve">баксик</w:t>
            </w:r>
          </w:p>
        </w:tc>
        <w:tc>
          <w:tcPr>
            <w:tcW w:w="2102" w:type="dxa"/>
          </w:tcPr>
          <w:p w14:paraId="5E9EF452" w14:textId="14490159" w:rsidR="007C34F9" w:rsidRPr="0029219D" w:rsidRDefault="007C34F9" w:rsidP="00674237">
            <w:r>
              <w:t xml:space="preserve">Собака</w:t>
            </w:r>
          </w:p>
        </w:tc>
        <w:tc>
          <w:tcPr>
            <w:tcW w:w="2102" w:type="dxa"/>
          </w:tcPr>
          <w:p w14:paraId="5E9EF452" w14:textId="14490159" w:rsidR="007C34F9" w:rsidRPr="0029219D" w:rsidRDefault="007C34F9" w:rsidP="00674237">
            <w:r>
              <w:t xml:space="preserve">Мужской</w:t>
            </w:r>
          </w:p>
        </w:tc>
        <w:tc>
          <w:tcPr>
            <w:tcW w:w="2102" w:type="dxa"/>
          </w:tcPr>
          <w:p w14:paraId="5E9EF452" w14:textId="14490159" w:rsidR="007C34F9" w:rsidRPr="0029219D" w:rsidRDefault="007C34F9" w:rsidP="00674237">
            <w:r>
              <w:t xml:space="preserve">900115001458182</w:t>
            </w:r>
          </w:p>
        </w:tc>
        <w:tc>
          <w:tcPr>
            <w:tcW w:w="2102" w:type="dxa"/>
          </w:tcPr>
          <w:p w14:paraId="5E9EF452" w14:textId="14490159" w:rsidR="007C34F9" w:rsidRPr="0029219D" w:rsidRDefault="007C34F9" w:rsidP="00674237">
            <w:r>
              <w:t xml:space="preserve">01.09.2020</w:t>
            </w:r>
          </w:p>
        </w:tc>
      </w:tr>
    </w:tbl>
    <w:p w14:paraId="58EF6BFF" w14:textId="2E5C2D42" w:rsidR="00466F01" w:rsidRPr="006E1ED1" w:rsidRDefault="00466F01" w:rsidP="007A6613">
      <w:pPr>
        <w:pStyle w:val="affa"/>
        <w:keepNext/>
        <w:keepLines/>
        <w:ind w:firstLine="0"/>
        <w:rPr>
          <w:sz w:val="28"/>
          <w:lang w:val="en-US"/>
        </w:rPr>
      </w:pPr>
    </w:p>
    <w:sectPr w:rsidR="00466F01" w:rsidRPr="006E1ED1"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07844" w14:textId="77777777" w:rsidR="00033B3A" w:rsidRDefault="00033B3A" w:rsidP="00CD34AA">
      <w:r>
        <w:separator/>
      </w:r>
    </w:p>
    <w:p w14:paraId="2BA2B8CC" w14:textId="77777777" w:rsidR="00033B3A" w:rsidRDefault="00033B3A" w:rsidP="00CD34AA"/>
    <w:p w14:paraId="1C9839C3" w14:textId="77777777" w:rsidR="00033B3A" w:rsidRDefault="00033B3A" w:rsidP="00CD34AA"/>
    <w:p w14:paraId="16ECA48A" w14:textId="77777777" w:rsidR="00033B3A" w:rsidRDefault="00033B3A" w:rsidP="00CD34AA"/>
  </w:endnote>
  <w:endnote w:type="continuationSeparator" w:id="0">
    <w:p w14:paraId="7EFACBC4" w14:textId="77777777" w:rsidR="00033B3A" w:rsidRDefault="00033B3A" w:rsidP="00CD34AA">
      <w:r>
        <w:continuationSeparator/>
      </w:r>
    </w:p>
    <w:p w14:paraId="766822E6" w14:textId="77777777" w:rsidR="00033B3A" w:rsidRDefault="00033B3A" w:rsidP="00CD34AA"/>
    <w:p w14:paraId="140FC5C5" w14:textId="77777777" w:rsidR="00033B3A" w:rsidRDefault="00033B3A" w:rsidP="00CD34AA"/>
    <w:p w14:paraId="3C22E5EB" w14:textId="77777777" w:rsidR="00033B3A" w:rsidRDefault="00033B3A"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6FC7E" w14:textId="77777777" w:rsidR="00033B3A" w:rsidRDefault="00033B3A" w:rsidP="00CD34AA">
      <w:r>
        <w:separator/>
      </w:r>
    </w:p>
    <w:p w14:paraId="3B315061" w14:textId="77777777" w:rsidR="00033B3A" w:rsidRDefault="00033B3A" w:rsidP="00CD34AA"/>
    <w:p w14:paraId="6DE57493" w14:textId="77777777" w:rsidR="00033B3A" w:rsidRDefault="00033B3A" w:rsidP="00CD34AA"/>
    <w:p w14:paraId="16B6155B" w14:textId="77777777" w:rsidR="00033B3A" w:rsidRDefault="00033B3A" w:rsidP="00CD34AA"/>
  </w:footnote>
  <w:footnote w:type="continuationSeparator" w:id="0">
    <w:p w14:paraId="49081ECA" w14:textId="77777777" w:rsidR="00033B3A" w:rsidRDefault="00033B3A" w:rsidP="00CD34AA">
      <w:r>
        <w:continuationSeparator/>
      </w:r>
    </w:p>
    <w:p w14:paraId="5791F530" w14:textId="77777777" w:rsidR="00033B3A" w:rsidRDefault="00033B3A" w:rsidP="00CD34AA"/>
    <w:p w14:paraId="1578090F" w14:textId="77777777" w:rsidR="00033B3A" w:rsidRDefault="00033B3A" w:rsidP="00CD34AA"/>
    <w:p w14:paraId="39003707" w14:textId="77777777" w:rsidR="00033B3A" w:rsidRDefault="00033B3A" w:rsidP="00CD34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3B3A"/>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3B6A"/>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1E6"/>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23A4"/>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DE3"/>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1ED1"/>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6613"/>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AC0"/>
    <w:rsid w:val="007B6EB8"/>
    <w:rsid w:val="007B737E"/>
    <w:rsid w:val="007B7B2B"/>
    <w:rsid w:val="007C209D"/>
    <w:rsid w:val="007C2222"/>
    <w:rsid w:val="007C34F9"/>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3E1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307F"/>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1A4E"/>
    <w:rsid w:val="008C2D0A"/>
    <w:rsid w:val="008C2DC7"/>
    <w:rsid w:val="008C5417"/>
    <w:rsid w:val="008C5BE1"/>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256B3"/>
    <w:rsid w:val="00A26E4B"/>
    <w:rsid w:val="00A317AD"/>
    <w:rsid w:val="00A3228B"/>
    <w:rsid w:val="00A325A3"/>
    <w:rsid w:val="00A3278B"/>
    <w:rsid w:val="00A33330"/>
    <w:rsid w:val="00A358E1"/>
    <w:rsid w:val="00A35F1C"/>
    <w:rsid w:val="00A370FF"/>
    <w:rsid w:val="00A375D9"/>
    <w:rsid w:val="00A37AE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5261"/>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38A"/>
    <w:rsid w:val="00BF1786"/>
    <w:rsid w:val="00BF1C53"/>
    <w:rsid w:val="00BF1E4E"/>
    <w:rsid w:val="00BF3153"/>
    <w:rsid w:val="00BF362F"/>
    <w:rsid w:val="00BF3F9A"/>
    <w:rsid w:val="00BF43FD"/>
    <w:rsid w:val="00BF4670"/>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245F"/>
    <w:rsid w:val="00CB444F"/>
    <w:rsid w:val="00CB6975"/>
    <w:rsid w:val="00CB6B38"/>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ADF"/>
    <w:rsid w:val="00DD2E04"/>
    <w:rsid w:val="00DD2FD8"/>
    <w:rsid w:val="00DD359A"/>
    <w:rsid w:val="00DD3E96"/>
    <w:rsid w:val="00DD3EA5"/>
    <w:rsid w:val="00DD4406"/>
    <w:rsid w:val="00DD499F"/>
    <w:rsid w:val="00DD51FC"/>
    <w:rsid w:val="00DE16AA"/>
    <w:rsid w:val="00DE3D5D"/>
    <w:rsid w:val="00DE46DD"/>
    <w:rsid w:val="00DE6045"/>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1C1E"/>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28980675">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993676601">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13940229">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836920732">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F1A5EA1-CC7B-4237-87AA-37630F9C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126</TotalTime>
  <Pages>1</Pages>
  <Words>89</Words>
  <Characters>509</Characters>
  <Application>Microsoft Office Word</Application>
  <DocSecurity>0</DocSecurity>
  <Lines>4</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Стас</cp:lastModifiedBy>
  <cp:revision>23</cp:revision>
  <cp:lastPrinted>2020-10-15T07:24:00Z</cp:lastPrinted>
  <dcterms:created xsi:type="dcterms:W3CDTF">2020-10-20T11:43:00Z</dcterms:created>
  <dcterms:modified xsi:type="dcterms:W3CDTF">2020-10-31T23:14:00Z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