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9A5EC" w14:textId="7115898F" w:rsidR="00327931" w:rsidRPr="00BF138A" w:rsidRDefault="006607BF" w:rsidP="006607BF">
      <w:pPr>
        <w:pStyle w:val="affa"/>
        <w:keepNext/>
        <w:keepLines/>
        <w:ind w:firstLine="0"/>
        <w:jc w:val="right"/>
        <w:rPr>
          <w:b/>
        </w:rPr>
      </w:pPr>
      <w:r w:rsidRPr="00BF138A">
        <w:rPr>
          <w:b/>
        </w:rPr>
        <w:t xml:space="preserve">Приложение </w:t>
      </w:r>
      <w:r w:rsidR="00F62D21" w:rsidRPr="00BF138A">
        <w:rPr>
          <w:b/>
        </w:rPr>
        <w:t>4</w:t>
      </w:r>
    </w:p>
    <w:p w14:paraId="02020016" w14:textId="77777777" w:rsidR="006607BF" w:rsidRPr="0029219D" w:rsidRDefault="006607BF" w:rsidP="006607BF">
      <w:pPr>
        <w:tabs>
          <w:tab w:val="left" w:pos="709"/>
        </w:tabs>
        <w:spacing w:before="1"/>
        <w:ind w:right="6"/>
        <w:contextualSpacing/>
        <w:jc w:val="center"/>
        <w:rPr>
          <w:b/>
          <w:sz w:val="28"/>
        </w:rPr>
      </w:pPr>
      <w:r>
        <w:rPr>
          <w:b/>
          <w:sz w:val="28"/>
        </w:rPr>
        <w:t>РЕЕСТР ЖИВОТНЫХ</w:t>
      </w:r>
    </w:p>
    <w:p w14:paraId="21C9F97A" w14:textId="77777777" w:rsidR="006607BF" w:rsidRPr="0029219D" w:rsidRDefault="006607BF" w:rsidP="00846A62">
      <w:pPr>
        <w:tabs>
          <w:tab w:val="left" w:pos="709"/>
        </w:tabs>
        <w:spacing w:before="1"/>
        <w:ind w:right="6" w:firstLine="0"/>
        <w:contextualSpacing/>
        <w:rPr>
          <w:sz w:val="28"/>
        </w:rPr>
      </w:pPr>
    </w:p>
    <w:p w14:paraId="5C747A9D" w14:textId="5CA4F68E" w:rsidR="006607BF" w:rsidRPr="00846A62" w:rsidRDefault="006607BF" w:rsidP="00846A62">
      <w:pPr>
        <w:tabs>
          <w:tab w:val="left" w:pos="709"/>
        </w:tabs>
        <w:spacing w:before="1"/>
        <w:ind w:right="6" w:firstLine="0"/>
        <w:contextualSpacing/>
        <w:jc w:val="left"/>
        <w:rPr>
          <w:szCs w:val="28"/>
        </w:rPr>
      </w:pPr>
      <w:r w:rsidRPr="00846A62">
        <w:rPr>
          <w:szCs w:val="28"/>
        </w:rPr>
        <w:t>г. Москва                                                                  «_</w:t>
      </w:r>
      <w:r w:rsidR="00A37AE9" w:rsidRPr="002D23A4">
        <w:rPr>
          <w:szCs w:val="28"/>
          <w:u w:val="single"/>
        </w:rPr>
        <w:t>{</w:t>
      </w:r>
      <w:proofErr w:type="gramStart"/>
      <w:r w:rsidR="00A37AE9" w:rsidRPr="002D23A4">
        <w:rPr>
          <w:szCs w:val="28"/>
          <w:u w:val="single"/>
        </w:rPr>
        <w:t xml:space="preserve">{ </w:t>
      </w:r>
      <w:proofErr w:type="spellStart"/>
      <w:proofErr w:type="gramEnd"/>
      <w:r w:rsidR="00A37AE9" w:rsidRPr="002D23A4">
        <w:rPr>
          <w:szCs w:val="28"/>
          <w:u w:val="single"/>
          <w:lang w:val="en-US"/>
        </w:rPr>
        <w:t>dd</w:t>
      </w:r>
      <w:proofErr w:type="spellEnd"/>
      <w:r w:rsidR="00A37AE9" w:rsidRPr="002D23A4">
        <w:rPr>
          <w:szCs w:val="28"/>
          <w:u w:val="single"/>
        </w:rPr>
        <w:t xml:space="preserve"> }}</w:t>
      </w:r>
      <w:r w:rsidRPr="00846A62">
        <w:rPr>
          <w:szCs w:val="28"/>
        </w:rPr>
        <w:t>__»__</w:t>
      </w:r>
      <w:r w:rsidR="00A37AE9" w:rsidRPr="002D23A4">
        <w:rPr>
          <w:szCs w:val="28"/>
          <w:u w:val="single"/>
        </w:rPr>
        <w:t xml:space="preserve">{{ </w:t>
      </w:r>
      <w:r w:rsidR="00A37AE9" w:rsidRPr="002D23A4">
        <w:rPr>
          <w:szCs w:val="28"/>
          <w:u w:val="single"/>
          <w:lang w:val="en-US"/>
        </w:rPr>
        <w:t>mm</w:t>
      </w:r>
      <w:r w:rsidR="00A37AE9" w:rsidRPr="002D23A4">
        <w:rPr>
          <w:szCs w:val="28"/>
          <w:u w:val="single"/>
        </w:rPr>
        <w:t xml:space="preserve"> }}</w:t>
      </w:r>
      <w:r w:rsidRPr="00846A62">
        <w:rPr>
          <w:szCs w:val="28"/>
        </w:rPr>
        <w:t>___</w:t>
      </w:r>
      <w:r w:rsidR="00A37AE9" w:rsidRPr="002D23A4">
        <w:rPr>
          <w:szCs w:val="28"/>
          <w:u w:val="single"/>
        </w:rPr>
        <w:t xml:space="preserve">{{ </w:t>
      </w:r>
      <w:proofErr w:type="spellStart"/>
      <w:r w:rsidR="00A37AE9" w:rsidRPr="002D23A4">
        <w:rPr>
          <w:szCs w:val="28"/>
          <w:u w:val="single"/>
          <w:lang w:val="en-US"/>
        </w:rPr>
        <w:t>yy</w:t>
      </w:r>
      <w:proofErr w:type="spellEnd"/>
      <w:r w:rsidR="00A37AE9" w:rsidRPr="002D23A4">
        <w:rPr>
          <w:szCs w:val="28"/>
          <w:u w:val="single"/>
        </w:rPr>
        <w:t xml:space="preserve"> }}</w:t>
      </w:r>
      <w:r w:rsidRPr="00846A62">
        <w:rPr>
          <w:szCs w:val="28"/>
        </w:rPr>
        <w:t>__ год</w:t>
      </w:r>
    </w:p>
    <w:p w14:paraId="7B90B9D7" w14:textId="79BB7289" w:rsidR="006607BF" w:rsidRPr="00846A62" w:rsidRDefault="006607BF" w:rsidP="00846A62">
      <w:pPr>
        <w:tabs>
          <w:tab w:val="left" w:pos="709"/>
        </w:tabs>
        <w:spacing w:before="1"/>
        <w:ind w:right="6" w:firstLine="0"/>
        <w:contextualSpacing/>
        <w:jc w:val="left"/>
        <w:rPr>
          <w:szCs w:val="28"/>
        </w:rPr>
      </w:pPr>
      <w:r w:rsidRPr="00846A62">
        <w:rPr>
          <w:szCs w:val="28"/>
        </w:rPr>
        <w:t>Приют для животных по адресу: ______________</w:t>
      </w:r>
      <w:r w:rsidR="000C3B6A" w:rsidRPr="000C3B6A">
        <w:rPr>
          <w:szCs w:val="28"/>
          <w:u w:val="single"/>
        </w:rPr>
        <w:t>{</w:t>
      </w:r>
      <w:proofErr w:type="gramStart"/>
      <w:r w:rsidR="000C3B6A" w:rsidRPr="000C3B6A">
        <w:rPr>
          <w:szCs w:val="28"/>
          <w:u w:val="single"/>
        </w:rPr>
        <w:t xml:space="preserve">{ </w:t>
      </w:r>
      <w:proofErr w:type="gramEnd"/>
      <w:r w:rsidR="000C3B6A" w:rsidRPr="000C3B6A">
        <w:rPr>
          <w:szCs w:val="28"/>
          <w:u w:val="single"/>
          <w:lang w:val="en-US"/>
        </w:rPr>
        <w:t>address</w:t>
      </w:r>
      <w:r w:rsidR="000C3B6A" w:rsidRPr="000C3B6A">
        <w:rPr>
          <w:szCs w:val="28"/>
          <w:u w:val="single"/>
        </w:rPr>
        <w:t xml:space="preserve"> }}</w:t>
      </w:r>
      <w:r w:rsidRPr="00846A62">
        <w:rPr>
          <w:szCs w:val="28"/>
        </w:rPr>
        <w:t>__________________________</w:t>
      </w:r>
    </w:p>
    <w:p w14:paraId="7A366104" w14:textId="14515101" w:rsidR="006607BF" w:rsidRPr="00846A62" w:rsidRDefault="006607BF" w:rsidP="00846A62">
      <w:pPr>
        <w:tabs>
          <w:tab w:val="left" w:pos="709"/>
        </w:tabs>
        <w:spacing w:before="1"/>
        <w:ind w:right="6" w:firstLine="0"/>
        <w:contextualSpacing/>
        <w:jc w:val="left"/>
        <w:rPr>
          <w:szCs w:val="28"/>
        </w:rPr>
      </w:pPr>
      <w:r w:rsidRPr="00846A62">
        <w:rPr>
          <w:szCs w:val="28"/>
        </w:rPr>
        <w:t>Эксплуатирующая организация:____________</w:t>
      </w:r>
      <w:bookmarkStart w:id="0" w:name="_GoBack"/>
      <w:r w:rsidR="00CB245F" w:rsidRPr="00CB245F">
        <w:rPr>
          <w:szCs w:val="28"/>
          <w:u w:val="single"/>
          <w:lang w:val="en-US"/>
        </w:rPr>
        <w:t>{</w:t>
      </w:r>
      <w:proofErr w:type="gramStart"/>
      <w:r w:rsidR="00CB245F" w:rsidRPr="00CB245F">
        <w:rPr>
          <w:szCs w:val="28"/>
          <w:u w:val="single"/>
          <w:lang w:val="en-US"/>
        </w:rPr>
        <w:t xml:space="preserve">{  </w:t>
      </w:r>
      <w:proofErr w:type="spellStart"/>
      <w:proofErr w:type="gramEnd"/>
      <w:r w:rsidR="00CB245F" w:rsidRPr="00CB245F">
        <w:rPr>
          <w:szCs w:val="28"/>
          <w:u w:val="single"/>
          <w:lang w:val="en-US"/>
        </w:rPr>
        <w:t>operatingOrganizationId</w:t>
      </w:r>
      <w:proofErr w:type="spellEnd"/>
      <w:r w:rsidR="00CB245F" w:rsidRPr="00CB245F">
        <w:rPr>
          <w:szCs w:val="28"/>
          <w:u w:val="single"/>
          <w:lang w:val="en-US"/>
        </w:rPr>
        <w:t xml:space="preserve"> }}</w:t>
      </w:r>
      <w:bookmarkEnd w:id="0"/>
      <w:r w:rsidRPr="00846A62">
        <w:rPr>
          <w:szCs w:val="28"/>
        </w:rPr>
        <w:t>_____________________________</w:t>
      </w:r>
    </w:p>
    <w:p w14:paraId="1334D6A9" w14:textId="77777777" w:rsidR="006607BF" w:rsidRDefault="006607BF" w:rsidP="006607BF"/>
    <w:tbl>
      <w:tblPr>
        <w:tblStyle w:val="afffffffff7"/>
        <w:tblW w:w="14975" w:type="dxa"/>
        <w:tblLook w:val="04A0" w:firstRow="1" w:lastRow="0" w:firstColumn="1" w:lastColumn="0" w:noHBand="0" w:noVBand="1"/>
      </w:tblPr>
      <w:tblGrid>
        <w:gridCol w:w="1668"/>
        <w:gridCol w:w="1691"/>
        <w:gridCol w:w="2102"/>
        <w:gridCol w:w="2444"/>
        <w:gridCol w:w="2007"/>
        <w:gridCol w:w="3096"/>
        <w:gridCol w:w="1967"/>
      </w:tblGrid>
      <w:tr w:rsidR="006607BF" w:rsidRPr="00F3134D" w14:paraId="1F699B18" w14:textId="77777777" w:rsidTr="007C34F9">
        <w:trPr>
          <w:trHeight w:val="1027"/>
        </w:trPr>
        <w:tc>
          <w:tcPr>
            <w:tcW w:w="1668" w:type="dxa"/>
            <w:vAlign w:val="center"/>
          </w:tcPr>
          <w:p w14:paraId="6D1BBCC7" w14:textId="77777777" w:rsidR="006607BF" w:rsidRPr="00F3134D" w:rsidRDefault="006607BF" w:rsidP="00846A62">
            <w:pPr>
              <w:ind w:firstLine="0"/>
              <w:jc w:val="center"/>
            </w:pPr>
            <w:r w:rsidRPr="00F3134D">
              <w:t xml:space="preserve">№ </w:t>
            </w:r>
            <w:proofErr w:type="gramStart"/>
            <w:r w:rsidRPr="00F3134D">
              <w:t>п</w:t>
            </w:r>
            <w:proofErr w:type="gramEnd"/>
            <w:r w:rsidRPr="00F3134D">
              <w:t>/п</w:t>
            </w:r>
          </w:p>
        </w:tc>
        <w:tc>
          <w:tcPr>
            <w:tcW w:w="1691" w:type="dxa"/>
            <w:vAlign w:val="center"/>
          </w:tcPr>
          <w:p w14:paraId="5C25FEA6" w14:textId="77777777" w:rsidR="006607BF" w:rsidRPr="00F3134D" w:rsidRDefault="006607BF" w:rsidP="00846A62">
            <w:pPr>
              <w:ind w:firstLine="0"/>
              <w:jc w:val="center"/>
              <w:rPr>
                <w:highlight w:val="yellow"/>
              </w:rPr>
            </w:pPr>
            <w:r w:rsidRPr="00846A62">
              <w:t>Карточка учета животного №</w:t>
            </w:r>
          </w:p>
        </w:tc>
        <w:tc>
          <w:tcPr>
            <w:tcW w:w="2102" w:type="dxa"/>
            <w:vAlign w:val="center"/>
          </w:tcPr>
          <w:p w14:paraId="38A716EC" w14:textId="77777777" w:rsidR="006607BF" w:rsidRPr="00F3134D" w:rsidRDefault="006607BF" w:rsidP="00846A62">
            <w:pPr>
              <w:ind w:firstLine="0"/>
              <w:jc w:val="center"/>
            </w:pPr>
            <w:r w:rsidRPr="00F3134D">
              <w:t>Кличка животного</w:t>
            </w:r>
          </w:p>
        </w:tc>
        <w:tc>
          <w:tcPr>
            <w:tcW w:w="2444" w:type="dxa"/>
            <w:vAlign w:val="center"/>
          </w:tcPr>
          <w:p w14:paraId="7D2735CB" w14:textId="77777777" w:rsidR="006607BF" w:rsidRPr="00F3134D" w:rsidRDefault="006607BF" w:rsidP="00846A62">
            <w:pPr>
              <w:ind w:firstLine="0"/>
              <w:jc w:val="center"/>
            </w:pPr>
            <w:r w:rsidRPr="00F3134D">
              <w:t>Вид животного (кошка/собака)</w:t>
            </w:r>
          </w:p>
        </w:tc>
        <w:tc>
          <w:tcPr>
            <w:tcW w:w="2007" w:type="dxa"/>
            <w:vAlign w:val="center"/>
          </w:tcPr>
          <w:p w14:paraId="6447B9AF" w14:textId="77777777" w:rsidR="006607BF" w:rsidRPr="00F3134D" w:rsidRDefault="006607BF" w:rsidP="00846A62">
            <w:pPr>
              <w:ind w:firstLine="0"/>
              <w:jc w:val="center"/>
            </w:pPr>
            <w:r w:rsidRPr="00F3134D">
              <w:t>Пол животного</w:t>
            </w:r>
          </w:p>
        </w:tc>
        <w:tc>
          <w:tcPr>
            <w:tcW w:w="3096" w:type="dxa"/>
            <w:vAlign w:val="center"/>
          </w:tcPr>
          <w:p w14:paraId="2EAB620A" w14:textId="77777777" w:rsidR="006607BF" w:rsidRPr="00F3134D" w:rsidRDefault="006607BF" w:rsidP="00846A62">
            <w:pPr>
              <w:ind w:firstLine="0"/>
              <w:jc w:val="center"/>
            </w:pPr>
            <w:r w:rsidRPr="00F3134D">
              <w:t>Идентификационная метка</w:t>
            </w:r>
          </w:p>
        </w:tc>
        <w:tc>
          <w:tcPr>
            <w:tcW w:w="1967" w:type="dxa"/>
            <w:vAlign w:val="center"/>
          </w:tcPr>
          <w:p w14:paraId="7FDCEFF2" w14:textId="1F1E22F3" w:rsidR="006607BF" w:rsidRDefault="006607BF" w:rsidP="00846A62">
            <w:pPr>
              <w:ind w:firstLine="0"/>
              <w:jc w:val="center"/>
            </w:pPr>
            <w:r w:rsidRPr="00F3134D">
              <w:t>Дата поступления</w:t>
            </w:r>
          </w:p>
          <w:p w14:paraId="59EE20B5" w14:textId="77777777" w:rsidR="006607BF" w:rsidRPr="00F3134D" w:rsidRDefault="006607BF" w:rsidP="00846A62">
            <w:pPr>
              <w:ind w:firstLine="0"/>
              <w:jc w:val="center"/>
            </w:pPr>
            <w:r w:rsidRPr="00F3134D">
              <w:t>в приют</w:t>
            </w:r>
          </w:p>
        </w:tc>
      </w:tr>
      <w:tr w:rsidR="00823E15" w:rsidRPr="00823E15" w14:paraId="0172E12E" w14:textId="77777777" w:rsidTr="00E30E97">
        <w:trPr>
          <w:trHeight w:val="349"/>
        </w:trPr>
        <w:tc>
          <w:tcPr>
            <w:tcW w:w="14975" w:type="dxa"/>
            <w:gridSpan w:val="7"/>
          </w:tcPr>
          <w:p w14:paraId="737F9B39" w14:textId="0CC53667" w:rsidR="00823E15" w:rsidRPr="00823E15" w:rsidRDefault="00823E15" w:rsidP="00674237">
            <w:pPr>
              <w:rPr>
                <w:lang w:val="en-US"/>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tbl_contents</w:t>
            </w:r>
            <w:proofErr w:type="spellEnd"/>
            <w:r>
              <w:rPr>
                <w:b/>
                <w:bCs/>
                <w:lang w:val="en-US"/>
              </w:rPr>
              <w:t xml:space="preserve"> %}</w:t>
            </w:r>
          </w:p>
        </w:tc>
      </w:tr>
      <w:tr w:rsidR="007C34F9" w:rsidRPr="0029219D" w14:paraId="1B017064" w14:textId="77777777" w:rsidTr="007C34F9">
        <w:trPr>
          <w:gridAfter w:val="3"/>
          <w:wAfter w:w="7070" w:type="dxa"/>
          <w:trHeight w:val="328"/>
        </w:trPr>
        <w:tc>
          <w:tcPr>
            <w:tcW w:w="1668" w:type="dxa"/>
          </w:tcPr>
          <w:p w14:paraId="2F3564C6" w14:textId="41ADD6C7" w:rsidR="007C34F9" w:rsidRPr="00823E15" w:rsidRDefault="007C34F9" w:rsidP="00674237">
            <w:pPr>
              <w:rPr>
                <w:lang w:val="en-US"/>
              </w:rPr>
            </w:pPr>
            <w:r>
              <w:rPr>
                <w:b/>
                <w:bCs/>
              </w:rPr>
              <w:t xml:space="preserve">{{ </w:t>
            </w:r>
            <w:proofErr w:type="spellStart"/>
            <w:r>
              <w:rPr>
                <w:b/>
                <w:bCs/>
              </w:rPr>
              <w:t>item.label</w:t>
            </w:r>
            <w:proofErr w:type="spellEnd"/>
            <w:proofErr w:type="gramStart"/>
            <w:r>
              <w:rPr>
                <w:b/>
                <w:bCs/>
              </w:rPr>
              <w:t xml:space="preserve"> }</w:t>
            </w:r>
            <w:proofErr w:type="gramEnd"/>
            <w:r>
              <w:rPr>
                <w:b/>
                <w:bCs/>
              </w:rPr>
              <w:t>}</w:t>
            </w:r>
          </w:p>
        </w:tc>
        <w:tc>
          <w:tcPr>
            <w:tcW w:w="1691" w:type="dxa"/>
          </w:tcPr>
          <w:p w14:paraId="2E67C936" w14:textId="3D08DFE1" w:rsidR="007C34F9" w:rsidRPr="00823E15" w:rsidRDefault="007C34F9" w:rsidP="00674237">
            <w:pPr>
              <w:rPr>
                <w:highlight w:val="yellow"/>
                <w:lang w:val="en-US"/>
              </w:rPr>
            </w:pPr>
            <w:r w:rsidRPr="00823E15">
              <w:rPr>
                <w:lang w:val="en-US"/>
              </w:rPr>
              <w:t>{%</w:t>
            </w:r>
            <w:proofErr w:type="spellStart"/>
            <w:r w:rsidRPr="00823E15">
              <w:rPr>
                <w:lang w:val="en-US"/>
              </w:rPr>
              <w:t>tc</w:t>
            </w:r>
            <w:proofErr w:type="spellEnd"/>
            <w:r w:rsidRPr="00823E15">
              <w:rPr>
                <w:lang w:val="en-US"/>
              </w:rPr>
              <w:t xml:space="preserve"> for col in </w:t>
            </w:r>
            <w:proofErr w:type="spellStart"/>
            <w:r w:rsidRPr="00823E15">
              <w:rPr>
                <w:lang w:val="en-US"/>
              </w:rPr>
              <w:t>item.cols</w:t>
            </w:r>
            <w:proofErr w:type="spellEnd"/>
            <w:r w:rsidRPr="00823E15">
              <w:rPr>
                <w:lang w:val="en-US"/>
              </w:rPr>
              <w:t xml:space="preserve"> %}</w:t>
            </w:r>
          </w:p>
        </w:tc>
        <w:tc>
          <w:tcPr>
            <w:tcW w:w="2102" w:type="dxa"/>
          </w:tcPr>
          <w:p w14:paraId="5E9EF452" w14:textId="14490159" w:rsidR="007C34F9" w:rsidRPr="0029219D" w:rsidRDefault="007C34F9" w:rsidP="00674237">
            <w:r>
              <w:t xml:space="preserve">{{ </w:t>
            </w:r>
            <w:proofErr w:type="spellStart"/>
            <w:r>
              <w:t>col</w:t>
            </w:r>
            <w:proofErr w:type="spellEnd"/>
            <w:proofErr w:type="gramStart"/>
            <w:r>
              <w:t xml:space="preserve"> }</w:t>
            </w:r>
            <w:proofErr w:type="gramEnd"/>
            <w:r>
              <w:t>}</w:t>
            </w:r>
          </w:p>
        </w:tc>
        <w:tc>
          <w:tcPr>
            <w:tcW w:w="2444" w:type="dxa"/>
          </w:tcPr>
          <w:p w14:paraId="130FCBDD" w14:textId="6B027F1D" w:rsidR="007C34F9" w:rsidRPr="0029219D" w:rsidRDefault="007C34F9" w:rsidP="00674237">
            <w:r>
              <w:t>{%</w:t>
            </w:r>
            <w:proofErr w:type="spellStart"/>
            <w:r>
              <w:t>tc</w:t>
            </w:r>
            <w:proofErr w:type="spellEnd"/>
            <w:r>
              <w:t xml:space="preserve"> </w:t>
            </w:r>
            <w:proofErr w:type="spellStart"/>
            <w:r>
              <w:t>endfor</w:t>
            </w:r>
            <w:proofErr w:type="spellEnd"/>
            <w:r>
              <w:t xml:space="preserve"> %}</w:t>
            </w:r>
          </w:p>
        </w:tc>
      </w:tr>
      <w:tr w:rsidR="00823E15" w:rsidRPr="0029219D" w14:paraId="5314DAE3" w14:textId="77777777" w:rsidTr="00955FEC">
        <w:trPr>
          <w:trHeight w:val="349"/>
        </w:trPr>
        <w:tc>
          <w:tcPr>
            <w:tcW w:w="14975" w:type="dxa"/>
            <w:gridSpan w:val="7"/>
          </w:tcPr>
          <w:p w14:paraId="7D9EE06E" w14:textId="4041DB48" w:rsidR="00823E15" w:rsidRPr="0029219D" w:rsidRDefault="00823E15" w:rsidP="00823E15">
            <w:pPr>
              <w:tabs>
                <w:tab w:val="left" w:pos="11376"/>
              </w:tabs>
            </w:pPr>
            <w:r>
              <w:rPr>
                <w:b/>
                <w:bCs/>
                <w:lang w:val="en-US"/>
              </w:rPr>
              <w:t>{%</w:t>
            </w:r>
            <w:proofErr w:type="spellStart"/>
            <w:r>
              <w:rPr>
                <w:b/>
                <w:bCs/>
                <w:lang w:val="en-US"/>
              </w:rPr>
              <w:t>tr</w:t>
            </w:r>
            <w:proofErr w:type="spellEnd"/>
            <w:r>
              <w:rPr>
                <w:b/>
                <w:bCs/>
                <w:lang w:val="en-US"/>
              </w:rPr>
              <w:t xml:space="preserve"> </w:t>
            </w:r>
            <w:proofErr w:type="spellStart"/>
            <w:r>
              <w:rPr>
                <w:b/>
                <w:bCs/>
                <w:lang w:val="en-US"/>
              </w:rPr>
              <w:t>endfor</w:t>
            </w:r>
            <w:proofErr w:type="spellEnd"/>
            <w:r>
              <w:rPr>
                <w:b/>
                <w:bCs/>
                <w:lang w:val="en-US"/>
              </w:rPr>
              <w:t xml:space="preserve"> %}</w:t>
            </w:r>
            <w:r>
              <w:tab/>
            </w:r>
          </w:p>
        </w:tc>
      </w:tr>
    </w:tbl>
    <w:p w14:paraId="58EF6BFF" w14:textId="2E5C2D42" w:rsidR="00466F01" w:rsidRPr="006E1ED1" w:rsidRDefault="00466F01" w:rsidP="007A6613">
      <w:pPr>
        <w:pStyle w:val="affa"/>
        <w:keepNext/>
        <w:keepLines/>
        <w:ind w:firstLine="0"/>
        <w:rPr>
          <w:sz w:val="28"/>
          <w:lang w:val="en-US"/>
        </w:rPr>
      </w:pPr>
    </w:p>
    <w:sectPr w:rsidR="00466F01" w:rsidRPr="006E1ED1"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07844" w14:textId="77777777" w:rsidR="00033B3A" w:rsidRDefault="00033B3A" w:rsidP="00CD34AA">
      <w:r>
        <w:separator/>
      </w:r>
    </w:p>
    <w:p w14:paraId="2BA2B8CC" w14:textId="77777777" w:rsidR="00033B3A" w:rsidRDefault="00033B3A" w:rsidP="00CD34AA"/>
    <w:p w14:paraId="1C9839C3" w14:textId="77777777" w:rsidR="00033B3A" w:rsidRDefault="00033B3A" w:rsidP="00CD34AA"/>
    <w:p w14:paraId="16ECA48A" w14:textId="77777777" w:rsidR="00033B3A" w:rsidRDefault="00033B3A" w:rsidP="00CD34AA"/>
  </w:endnote>
  <w:endnote w:type="continuationSeparator" w:id="0">
    <w:p w14:paraId="7EFACBC4" w14:textId="77777777" w:rsidR="00033B3A" w:rsidRDefault="00033B3A" w:rsidP="00CD34AA">
      <w:r>
        <w:continuationSeparator/>
      </w:r>
    </w:p>
    <w:p w14:paraId="766822E6" w14:textId="77777777" w:rsidR="00033B3A" w:rsidRDefault="00033B3A" w:rsidP="00CD34AA"/>
    <w:p w14:paraId="140FC5C5" w14:textId="77777777" w:rsidR="00033B3A" w:rsidRDefault="00033B3A" w:rsidP="00CD34AA"/>
    <w:p w14:paraId="3C22E5EB" w14:textId="77777777" w:rsidR="00033B3A" w:rsidRDefault="00033B3A"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6FC7E" w14:textId="77777777" w:rsidR="00033B3A" w:rsidRDefault="00033B3A" w:rsidP="00CD34AA">
      <w:r>
        <w:separator/>
      </w:r>
    </w:p>
    <w:p w14:paraId="3B315061" w14:textId="77777777" w:rsidR="00033B3A" w:rsidRDefault="00033B3A" w:rsidP="00CD34AA"/>
    <w:p w14:paraId="6DE57493" w14:textId="77777777" w:rsidR="00033B3A" w:rsidRDefault="00033B3A" w:rsidP="00CD34AA"/>
    <w:p w14:paraId="16B6155B" w14:textId="77777777" w:rsidR="00033B3A" w:rsidRDefault="00033B3A" w:rsidP="00CD34AA"/>
  </w:footnote>
  <w:footnote w:type="continuationSeparator" w:id="0">
    <w:p w14:paraId="49081ECA" w14:textId="77777777" w:rsidR="00033B3A" w:rsidRDefault="00033B3A" w:rsidP="00CD34AA">
      <w:r>
        <w:continuationSeparator/>
      </w:r>
    </w:p>
    <w:p w14:paraId="5791F530" w14:textId="77777777" w:rsidR="00033B3A" w:rsidRDefault="00033B3A" w:rsidP="00CD34AA"/>
    <w:p w14:paraId="1578090F" w14:textId="77777777" w:rsidR="00033B3A" w:rsidRDefault="00033B3A" w:rsidP="00CD34AA"/>
    <w:p w14:paraId="39003707" w14:textId="77777777" w:rsidR="00033B3A" w:rsidRDefault="00033B3A" w:rsidP="00CD34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3B3A"/>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3B6A"/>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1E6"/>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23A4"/>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DE3"/>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1ED1"/>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6613"/>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AC0"/>
    <w:rsid w:val="007B6EB8"/>
    <w:rsid w:val="007B737E"/>
    <w:rsid w:val="007B7B2B"/>
    <w:rsid w:val="007C209D"/>
    <w:rsid w:val="007C2222"/>
    <w:rsid w:val="007C34F9"/>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3E1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307F"/>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1A4E"/>
    <w:rsid w:val="008C2D0A"/>
    <w:rsid w:val="008C2DC7"/>
    <w:rsid w:val="008C5417"/>
    <w:rsid w:val="008C5BE1"/>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256B3"/>
    <w:rsid w:val="00A26E4B"/>
    <w:rsid w:val="00A317AD"/>
    <w:rsid w:val="00A3228B"/>
    <w:rsid w:val="00A325A3"/>
    <w:rsid w:val="00A3278B"/>
    <w:rsid w:val="00A33330"/>
    <w:rsid w:val="00A358E1"/>
    <w:rsid w:val="00A35F1C"/>
    <w:rsid w:val="00A370FF"/>
    <w:rsid w:val="00A375D9"/>
    <w:rsid w:val="00A37AE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38A"/>
    <w:rsid w:val="00BF1786"/>
    <w:rsid w:val="00BF1C53"/>
    <w:rsid w:val="00BF1E4E"/>
    <w:rsid w:val="00BF3153"/>
    <w:rsid w:val="00BF362F"/>
    <w:rsid w:val="00BF3F9A"/>
    <w:rsid w:val="00BF43FD"/>
    <w:rsid w:val="00BF4670"/>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245F"/>
    <w:rsid w:val="00CB444F"/>
    <w:rsid w:val="00CB6975"/>
    <w:rsid w:val="00CB6B38"/>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ADF"/>
    <w:rsid w:val="00DD2E04"/>
    <w:rsid w:val="00DD2FD8"/>
    <w:rsid w:val="00DD359A"/>
    <w:rsid w:val="00DD3E96"/>
    <w:rsid w:val="00DD3EA5"/>
    <w:rsid w:val="00DD4406"/>
    <w:rsid w:val="00DD499F"/>
    <w:rsid w:val="00DD51FC"/>
    <w:rsid w:val="00DE16AA"/>
    <w:rsid w:val="00DE3D5D"/>
    <w:rsid w:val="00DE46DD"/>
    <w:rsid w:val="00DE6045"/>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1C1E"/>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28980675">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993676601">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113940229">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1836920732">
      <w:bodyDiv w:val="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F1A5EA1-CC7B-4237-87AA-37630F9C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126</TotalTime>
  <Pages>1</Pages>
  <Words>89</Words>
  <Characters>509</Characters>
  <Application>Microsoft Office Word</Application>
  <DocSecurity>0</DocSecurity>
  <Lines>4</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Стас</cp:lastModifiedBy>
  <cp:revision>23</cp:revision>
  <cp:lastPrinted>2020-10-15T07:24:00Z</cp:lastPrinted>
  <dcterms:created xsi:type="dcterms:W3CDTF">2020-10-20T11:43:00Z</dcterms:created>
  <dcterms:modified xsi:type="dcterms:W3CDTF">2020-10-31T23:14:00Z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